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0C7" w:rsidRDefault="001040C7" w14:paraId="6BD561B2" w14:textId="77777777">
      <w:pPr>
        <w:pStyle w:val="Subttulo"/>
        <w:rPr>
          <w:rFonts w:ascii="Arial" w:hAnsi="Arial" w:cs="Arial"/>
        </w:rPr>
      </w:pPr>
    </w:p>
    <w:p w:rsidRPr="00995CED" w:rsidR="00C038F7" w:rsidP="00D56CFB" w:rsidRDefault="00DD5BA0" w14:paraId="6BD561E1" w14:textId="5D7CA364">
      <w:pPr>
        <w:pStyle w:val="Ttulo1"/>
      </w:pPr>
      <w:r>
        <w:rPr>
          <w:lang w:val="es-ES"/>
        </w:rPr>
        <w:t xml:space="preserve">ACTA DE </w:t>
      </w:r>
      <w:r w:rsidR="00216E22">
        <w:t>C</w:t>
      </w:r>
      <w:r w:rsidR="004C314B">
        <w:t>ierre</w:t>
      </w:r>
      <w:r w:rsidR="00216E22">
        <w:t xml:space="preserve"> de</w:t>
      </w:r>
      <w:r w:rsidR="00D56CFB">
        <w:t xml:space="preserve"> PROYECTO</w:t>
      </w:r>
    </w:p>
    <w:p w:rsidR="0014610C" w:rsidP="14270215" w:rsidRDefault="00BA3457" w14:paraId="6BD561E2" w14:textId="2E92A837">
      <w:pPr>
        <w:pStyle w:val="Estilo1"/>
        <w:spacing w:before="100" w:beforeAutospacing="on" w:after="100" w:afterAutospacing="on"/>
        <w:ind w:left="0"/>
        <w:rPr>
          <w:rFonts w:ascii="Arial" w:hAnsi="Arial" w:cs="Arial"/>
          <w:b w:val="0"/>
          <w:bCs w:val="0"/>
        </w:rPr>
      </w:pPr>
      <w:r w:rsidRPr="14270215" w:rsidR="00BA3457">
        <w:rPr>
          <w:rFonts w:ascii="Arial" w:hAnsi="Arial" w:cs="Arial"/>
          <w:b w:val="1"/>
          <w:bCs w:val="1"/>
        </w:rPr>
        <w:t>Nombre del Proyecto</w:t>
      </w:r>
      <w:r w:rsidRPr="14270215" w:rsidR="00D56CFB">
        <w:rPr>
          <w:rFonts w:ascii="Arial" w:hAnsi="Arial" w:cs="Arial"/>
          <w:b w:val="1"/>
          <w:bCs w:val="1"/>
        </w:rPr>
        <w:t>:</w:t>
      </w:r>
      <w:r w:rsidRPr="14270215" w:rsidR="3744C06A">
        <w:rPr>
          <w:rFonts w:ascii="Arial" w:hAnsi="Arial" w:cs="Arial"/>
          <w:b w:val="1"/>
          <w:bCs w:val="1"/>
        </w:rPr>
        <w:t xml:space="preserve"> </w:t>
      </w:r>
      <w:r w:rsidRPr="14270215" w:rsidR="3744C06A">
        <w:rPr>
          <w:rFonts w:ascii="Arial" w:hAnsi="Arial" w:cs="Arial"/>
          <w:b w:val="0"/>
          <w:bCs w:val="0"/>
        </w:rPr>
        <w:t>Desarrollo de un Sistema Inteligente para la Asistencia Interactiva en Trámites Administrativos Universitarios mediante Guías Conversacionales</w:t>
      </w:r>
    </w:p>
    <w:p w:rsidR="00AF7399" w:rsidP="14270215" w:rsidRDefault="005462CF" w14:paraId="6BD561E3" w14:textId="7B134D62">
      <w:pPr>
        <w:pStyle w:val="Estilo1"/>
        <w:spacing w:before="100" w:beforeAutospacing="on" w:after="100" w:afterAutospacing="on"/>
        <w:ind w:left="0"/>
        <w:rPr>
          <w:rFonts w:ascii="Arial" w:hAnsi="Arial" w:cs="Arial"/>
          <w:b w:val="0"/>
          <w:bCs w:val="0"/>
        </w:rPr>
      </w:pPr>
      <w:r w:rsidRPr="14270215" w:rsidR="005462CF">
        <w:rPr>
          <w:rFonts w:ascii="Arial" w:hAnsi="Arial" w:cs="Arial"/>
          <w:b w:val="1"/>
          <w:bCs w:val="1"/>
        </w:rPr>
        <w:t>Gerente del Proyecto</w:t>
      </w:r>
      <w:r w:rsidRPr="14270215" w:rsidR="00AF7399">
        <w:rPr>
          <w:rFonts w:ascii="Arial" w:hAnsi="Arial" w:cs="Arial"/>
          <w:b w:val="1"/>
          <w:bCs w:val="1"/>
        </w:rPr>
        <w:t>:</w:t>
      </w:r>
      <w:r w:rsidRPr="14270215" w:rsidR="0B0FD84C">
        <w:rPr>
          <w:rFonts w:ascii="Arial" w:hAnsi="Arial" w:cs="Arial"/>
          <w:b w:val="1"/>
          <w:bCs w:val="1"/>
        </w:rPr>
        <w:t xml:space="preserve"> </w:t>
      </w:r>
      <w:r w:rsidRPr="14270215" w:rsidR="24F8E4FE">
        <w:rPr>
          <w:rFonts w:ascii="Arial" w:hAnsi="Arial" w:cs="Arial"/>
          <w:b w:val="0"/>
          <w:bCs w:val="0"/>
        </w:rPr>
        <w:t>MENDOZA CHOQUEHUILLCA ULISES VALENTY</w:t>
      </w:r>
    </w:p>
    <w:p w:rsidR="00BA3457" w:rsidP="14270215" w:rsidRDefault="00BA3457" w14:paraId="6BD561E4" w14:textId="5F82C4AD">
      <w:pPr>
        <w:pStyle w:val="Estilo1"/>
        <w:spacing w:before="100" w:beforeAutospacing="on" w:after="100" w:afterAutospacing="on"/>
        <w:ind w:left="0"/>
        <w:rPr>
          <w:rFonts w:ascii="Arial" w:hAnsi="Arial" w:cs="Arial"/>
          <w:b w:val="1"/>
          <w:bCs w:val="1"/>
        </w:rPr>
      </w:pPr>
      <w:r w:rsidRPr="14270215" w:rsidR="00BA3457">
        <w:rPr>
          <w:rFonts w:ascii="Arial" w:hAnsi="Arial" w:cs="Arial"/>
          <w:b w:val="1"/>
          <w:bCs w:val="1"/>
        </w:rPr>
        <w:t>Fecha:</w:t>
      </w:r>
      <w:r w:rsidRPr="14270215" w:rsidR="2C1229A1">
        <w:rPr>
          <w:rFonts w:ascii="Arial" w:hAnsi="Arial" w:cs="Arial"/>
          <w:b w:val="1"/>
          <w:bCs w:val="1"/>
        </w:rPr>
        <w:t xml:space="preserve"> 14/09/2024 </w:t>
      </w:r>
    </w:p>
    <w:p w:rsidRPr="00D56CFB" w:rsidR="004C314B" w:rsidP="0014610C" w:rsidRDefault="004C314B" w14:paraId="6BD561E5" w14:textId="77777777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tbl>
      <w:tblPr>
        <w:tblW w:w="9367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899"/>
        <w:gridCol w:w="992"/>
        <w:gridCol w:w="5476"/>
      </w:tblGrid>
      <w:tr w:rsidRPr="00357147" w:rsidR="004C314B" w:rsidTr="14270215" w14:paraId="6BD561E7" w14:textId="77777777">
        <w:trPr>
          <w:cantSplit/>
          <w:trHeight w:val="669"/>
          <w:jc w:val="center"/>
        </w:trPr>
        <w:tc>
          <w:tcPr>
            <w:tcW w:w="936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357147" w:rsidR="004C314B" w:rsidP="005462CF" w:rsidRDefault="004C314B" w14:paraId="6BD561E6" w14:textId="2CC251A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Cierre por parte del </w:t>
            </w:r>
            <w:r w:rsidR="00EF0180">
              <w:rPr>
                <w:rFonts w:ascii="Arial" w:hAnsi="Arial" w:cs="Arial"/>
                <w:b/>
                <w:bCs/>
              </w:rPr>
              <w:t xml:space="preserve">Dueño del </w:t>
            </w:r>
            <w:r w:rsidR="005462CF">
              <w:rPr>
                <w:rFonts w:ascii="Arial" w:hAnsi="Arial" w:cs="Arial"/>
                <w:b/>
                <w:bCs/>
              </w:rPr>
              <w:t>Proyecto</w:t>
            </w:r>
          </w:p>
        </w:tc>
      </w:tr>
      <w:tr w:rsidRPr="00357147" w:rsidR="004C314B" w:rsidTr="14270215" w14:paraId="6BD561EB" w14:textId="77777777">
        <w:trPr>
          <w:cantSplit/>
          <w:trHeight w:val="1012"/>
          <w:jc w:val="center"/>
        </w:trPr>
        <w:tc>
          <w:tcPr>
            <w:tcW w:w="289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  <w:vAlign w:val="center"/>
          </w:tcPr>
          <w:p w:rsidR="004C314B" w:rsidP="004C314B" w:rsidRDefault="004C314B" w14:paraId="6BD561E8" w14:textId="77777777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Pregunta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  <w:vAlign w:val="center"/>
          </w:tcPr>
          <w:p w:rsidRPr="004C314B" w:rsidR="004C314B" w:rsidP="004C314B" w:rsidRDefault="004C314B" w14:paraId="6BD561E9" w14:textId="77777777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C3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Sí/No</w:t>
            </w:r>
          </w:p>
        </w:tc>
        <w:tc>
          <w:tcPr>
            <w:tcW w:w="547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  <w:vAlign w:val="center"/>
          </w:tcPr>
          <w:p w:rsidRPr="004C314B" w:rsidR="004C314B" w:rsidP="004C314B" w:rsidRDefault="00AF7399" w14:paraId="6BD561EA" w14:textId="77777777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Justificación</w:t>
            </w:r>
          </w:p>
        </w:tc>
      </w:tr>
      <w:tr w:rsidRPr="00357147" w:rsidR="004C314B" w:rsidTr="14270215" w14:paraId="6BD561EF" w14:textId="77777777">
        <w:trPr>
          <w:cantSplit/>
          <w:trHeight w:val="1012"/>
          <w:jc w:val="center"/>
        </w:trPr>
        <w:tc>
          <w:tcPr>
            <w:tcW w:w="289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  <w:vAlign w:val="center"/>
          </w:tcPr>
          <w:p w:rsidR="004C314B" w:rsidP="004C314B" w:rsidRDefault="004C314B" w14:paraId="6BD561EC" w14:textId="77777777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¿Se han cumplido los objetivos del proyecto?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  <w:vAlign w:val="center"/>
          </w:tcPr>
          <w:p w:rsidRPr="004C314B" w:rsidR="004C314B" w:rsidP="14270215" w:rsidRDefault="004C314B" w14:paraId="6BD561ED" w14:textId="42BBCABF">
            <w:pPr>
              <w:pStyle w:val="tableheading"/>
              <w:spacing w:before="0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  <w:lang w:val="en-US"/>
              </w:rPr>
            </w:pPr>
            <w:r w:rsidRPr="14270215" w:rsidR="7DCAE98A">
              <w:rPr>
                <w:rFonts w:ascii="Arial" w:hAnsi="Arial" w:cs="Arial"/>
                <w:b w:val="1"/>
                <w:bCs w:val="1"/>
                <w:sz w:val="24"/>
                <w:szCs w:val="24"/>
                <w:lang w:val="en-US"/>
              </w:rPr>
              <w:t>S</w:t>
            </w:r>
            <w:r w:rsidRPr="14270215" w:rsidR="5F92A4A9">
              <w:rPr>
                <w:rFonts w:ascii="Arial" w:hAnsi="Arial" w:cs="Arial"/>
                <w:b w:val="1"/>
                <w:bCs w:val="1"/>
                <w:sz w:val="24"/>
                <w:szCs w:val="24"/>
                <w:lang w:val="en-US"/>
              </w:rPr>
              <w:t>í</w:t>
            </w:r>
          </w:p>
        </w:tc>
        <w:tc>
          <w:tcPr>
            <w:tcW w:w="547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  <w:vAlign w:val="center"/>
          </w:tcPr>
          <w:p w:rsidRPr="004C314B" w:rsidR="004C314B" w:rsidP="14270215" w:rsidRDefault="004C314B" w14:paraId="6BD561EE" w14:textId="3F3429F2">
            <w:pPr>
              <w:pStyle w:val="tableheading"/>
              <w:spacing w:before="0"/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14270215" w:rsidR="4B8D791B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Todos los objetivos establecidos al inicio del proyecto han sido alcanzados satisfactoriamente.</w:t>
            </w:r>
          </w:p>
        </w:tc>
      </w:tr>
      <w:tr w:rsidRPr="00357147" w:rsidR="004C314B" w:rsidTr="14270215" w14:paraId="6BD561F3" w14:textId="77777777">
        <w:trPr>
          <w:cantSplit/>
          <w:trHeight w:val="1012"/>
          <w:jc w:val="center"/>
        </w:trPr>
        <w:tc>
          <w:tcPr>
            <w:tcW w:w="289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  <w:vAlign w:val="center"/>
          </w:tcPr>
          <w:p w:rsidR="004C314B" w:rsidP="00AF7399" w:rsidRDefault="004C314B" w14:paraId="6BD561F0" w14:textId="77777777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¿Se han </w:t>
            </w:r>
            <w:r w:rsidR="00AF739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culmi</w:t>
            </w:r>
            <w:bookmarkStart w:name="_GoBack" w:id="0"/>
            <w:bookmarkEnd w:id="0"/>
            <w:r w:rsidR="00AF739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nado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todos los entregables del proyecto?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  <w:vAlign w:val="center"/>
          </w:tcPr>
          <w:p w:rsidRPr="004C314B" w:rsidR="004C314B" w:rsidP="14270215" w:rsidRDefault="004C314B" w14:paraId="6BD561F1" w14:textId="122D3553">
            <w:pPr>
              <w:pStyle w:val="tableheading"/>
              <w:spacing w:before="0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  <w:lang w:val="en-US"/>
              </w:rPr>
            </w:pPr>
            <w:r w:rsidRPr="14270215" w:rsidR="4A0C79C2">
              <w:rPr>
                <w:rFonts w:ascii="Arial" w:hAnsi="Arial" w:cs="Arial"/>
                <w:b w:val="1"/>
                <w:bCs w:val="1"/>
                <w:sz w:val="24"/>
                <w:szCs w:val="24"/>
                <w:lang w:val="en-US"/>
              </w:rPr>
              <w:t>S</w:t>
            </w:r>
            <w:r w:rsidRPr="14270215" w:rsidR="278F1AB6">
              <w:rPr>
                <w:rFonts w:ascii="Arial" w:hAnsi="Arial" w:cs="Arial"/>
                <w:b w:val="1"/>
                <w:bCs w:val="1"/>
                <w:sz w:val="24"/>
                <w:szCs w:val="24"/>
                <w:lang w:val="en-US"/>
              </w:rPr>
              <w:t>í</w:t>
            </w:r>
          </w:p>
        </w:tc>
        <w:tc>
          <w:tcPr>
            <w:tcW w:w="547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  <w:vAlign w:val="center"/>
          </w:tcPr>
          <w:p w:rsidRPr="004C314B" w:rsidR="004C314B" w:rsidP="14270215" w:rsidRDefault="004C314B" w14:paraId="6BD561F2" w14:textId="4CAA0391">
            <w:pPr>
              <w:pStyle w:val="tableheading"/>
              <w:spacing w:before="0"/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14270215" w:rsidR="0A3EDADF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Todos los entregables han sido entregados y aprobados por el cliente.</w:t>
            </w:r>
          </w:p>
        </w:tc>
      </w:tr>
      <w:tr w:rsidRPr="00357147" w:rsidR="004C314B" w:rsidTr="14270215" w14:paraId="6BD561F7" w14:textId="77777777">
        <w:trPr>
          <w:cantSplit/>
          <w:trHeight w:val="1012"/>
          <w:jc w:val="center"/>
        </w:trPr>
        <w:tc>
          <w:tcPr>
            <w:tcW w:w="28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4C314B" w:rsidP="00EF0180" w:rsidRDefault="004C314B" w14:paraId="6BD561F4" w14:textId="1F87AFA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¿Está el </w:t>
            </w:r>
            <w:r w:rsidR="00DD5BA0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dueño del producto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satisfecho del resultado global del proyecto?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4C314B" w:rsidR="004C314B" w:rsidP="14270215" w:rsidRDefault="004C314B" w14:paraId="6BD561F5" w14:textId="2A75216E">
            <w:pPr>
              <w:pStyle w:val="tableheading"/>
              <w:spacing w:before="0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  <w:lang w:val="en-US"/>
              </w:rPr>
            </w:pPr>
            <w:r w:rsidRPr="14270215" w:rsidR="09E25370">
              <w:rPr>
                <w:rFonts w:ascii="Arial" w:hAnsi="Arial" w:cs="Arial"/>
                <w:b w:val="1"/>
                <w:bCs w:val="1"/>
                <w:sz w:val="24"/>
                <w:szCs w:val="24"/>
                <w:lang w:val="en-US"/>
              </w:rPr>
              <w:t>Sí</w:t>
            </w:r>
          </w:p>
        </w:tc>
        <w:tc>
          <w:tcPr>
            <w:tcW w:w="54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4C314B" w:rsidR="004C314B" w:rsidP="14270215" w:rsidRDefault="004C314B" w14:paraId="6BD561F6" w14:textId="303CEB92">
            <w:pPr>
              <w:pStyle w:val="tableheading"/>
              <w:spacing w:before="0"/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14270215" w:rsidR="3AC7E5D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El dueño del producto ha expresado su satisfacción con los resultados y el funcionamiento del sistema.</w:t>
            </w:r>
          </w:p>
        </w:tc>
      </w:tr>
      <w:tr w:rsidRPr="00357147" w:rsidR="004C314B" w:rsidTr="14270215" w14:paraId="6BD561FA" w14:textId="77777777">
        <w:trPr>
          <w:cantSplit/>
          <w:trHeight w:val="1012"/>
          <w:jc w:val="center"/>
        </w:trPr>
        <w:tc>
          <w:tcPr>
            <w:tcW w:w="28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357147" w:rsidR="004C314B" w:rsidP="00575E7C" w:rsidRDefault="004C314B" w14:paraId="6BD561F8" w14:textId="77777777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Comentarios</w:t>
            </w:r>
          </w:p>
        </w:tc>
        <w:tc>
          <w:tcPr>
            <w:tcW w:w="646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4C314B" w:rsidP="00575E7C" w:rsidRDefault="004C314B" w14:paraId="39E825B7" w14:textId="77777777">
            <w:pPr>
              <w:rPr>
                <w:rFonts w:ascii="Arial" w:hAnsi="Arial" w:cs="Arial"/>
                <w:bCs/>
              </w:rPr>
            </w:pPr>
          </w:p>
          <w:p w:rsidR="000A3419" w:rsidP="00575E7C" w:rsidRDefault="000A3419" w14:paraId="19FBA663" w14:textId="77777777">
            <w:pPr>
              <w:rPr>
                <w:rFonts w:ascii="Arial" w:hAnsi="Arial" w:cs="Arial"/>
                <w:bCs/>
              </w:rPr>
            </w:pPr>
          </w:p>
          <w:p w:rsidR="000A3419" w:rsidP="14270215" w:rsidRDefault="000A3419" w14:paraId="662AF3B0" w14:textId="40066DDB">
            <w:pPr>
              <w:rPr>
                <w:rFonts w:ascii="Arial" w:hAnsi="Arial" w:cs="Arial"/>
              </w:rPr>
            </w:pPr>
            <w:r w:rsidRPr="14270215" w:rsidR="293B2AEF">
              <w:rPr>
                <w:rFonts w:ascii="Arial" w:hAnsi="Arial" w:cs="Arial"/>
              </w:rPr>
              <w:t xml:space="preserve">El proyecto se ha desarrollado </w:t>
            </w:r>
            <w:r w:rsidRPr="14270215" w:rsidR="63F26E13">
              <w:rPr>
                <w:rFonts w:ascii="Arial" w:hAnsi="Arial" w:cs="Arial"/>
              </w:rPr>
              <w:t>de acuerdo con</w:t>
            </w:r>
            <w:r w:rsidRPr="14270215" w:rsidR="293B2AEF">
              <w:rPr>
                <w:rFonts w:ascii="Arial" w:hAnsi="Arial" w:cs="Arial"/>
              </w:rPr>
              <w:t xml:space="preserve"> lo planificado, cumpliendo con los estándares de calidad y satisfaciendo las expectativas del cliente.</w:t>
            </w:r>
          </w:p>
          <w:p w:rsidR="000A3419" w:rsidP="00575E7C" w:rsidRDefault="000A3419" w14:paraId="18D38AF8" w14:textId="77777777">
            <w:pPr>
              <w:rPr>
                <w:rFonts w:ascii="Arial" w:hAnsi="Arial" w:cs="Arial"/>
                <w:bCs/>
              </w:rPr>
            </w:pPr>
          </w:p>
          <w:p w:rsidR="000A3419" w:rsidP="00575E7C" w:rsidRDefault="000A3419" w14:paraId="06871261" w14:textId="77777777">
            <w:pPr>
              <w:rPr>
                <w:rFonts w:ascii="Arial" w:hAnsi="Arial" w:cs="Arial"/>
                <w:bCs/>
              </w:rPr>
            </w:pPr>
          </w:p>
          <w:p w:rsidRPr="00357147" w:rsidR="000A3419" w:rsidP="00575E7C" w:rsidRDefault="000A3419" w14:paraId="6BD561F9" w14:textId="77777777">
            <w:pPr>
              <w:rPr>
                <w:rFonts w:ascii="Arial" w:hAnsi="Arial" w:cs="Arial"/>
                <w:bCs/>
              </w:rPr>
            </w:pPr>
          </w:p>
        </w:tc>
      </w:tr>
    </w:tbl>
    <w:p w:rsidR="00260763" w:rsidP="00216E22" w:rsidRDefault="00260763" w14:paraId="6BD561FB" w14:textId="77777777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tbl>
      <w:tblPr>
        <w:tblW w:w="9367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899"/>
        <w:gridCol w:w="6468"/>
      </w:tblGrid>
      <w:tr w:rsidRPr="00357147" w:rsidR="004C314B" w:rsidTr="14270215" w14:paraId="6BD561FD" w14:textId="77777777">
        <w:trPr>
          <w:cantSplit/>
          <w:trHeight w:val="669"/>
          <w:jc w:val="center"/>
        </w:trPr>
        <w:tc>
          <w:tcPr>
            <w:tcW w:w="936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357147" w:rsidR="004C314B" w:rsidP="004C314B" w:rsidRDefault="004C314B" w14:paraId="6BD561FC" w14:textId="6D748B21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Cierre por parte del </w:t>
            </w:r>
            <w:r w:rsidR="005462CF">
              <w:rPr>
                <w:rFonts w:ascii="Arial" w:hAnsi="Arial" w:cs="Arial"/>
                <w:b/>
                <w:bCs/>
              </w:rPr>
              <w:t>Gerente de Proyecto</w:t>
            </w:r>
          </w:p>
        </w:tc>
      </w:tr>
      <w:tr w:rsidRPr="00357147" w:rsidR="004C314B" w:rsidTr="14270215" w14:paraId="6BD56200" w14:textId="77777777">
        <w:trPr>
          <w:cantSplit/>
          <w:trHeight w:val="1012"/>
          <w:jc w:val="center"/>
        </w:trPr>
        <w:tc>
          <w:tcPr>
            <w:tcW w:w="28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357147" w:rsidR="004C314B" w:rsidP="14270215" w:rsidRDefault="004C314B" w14:paraId="6BD561FE" w14:textId="77777777">
            <w:pPr>
              <w:pStyle w:val="tableheading"/>
              <w:numPr>
                <w:ilvl w:val="0"/>
                <w:numId w:val="12"/>
              </w:numPr>
              <w:spacing w:before="0"/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</w:pPr>
            <w:r w:rsidRPr="14270215" w:rsidR="004C314B">
              <w:rPr>
                <w:rFonts w:ascii="Arial" w:hAnsi="Arial" w:cs="Arial"/>
                <w:b w:val="1"/>
                <w:bCs w:val="1"/>
                <w:sz w:val="24"/>
                <w:szCs w:val="24"/>
                <w:lang w:val="es-ES"/>
              </w:rPr>
              <w:t>Lecciones Aprendidas</w:t>
            </w:r>
          </w:p>
        </w:tc>
        <w:tc>
          <w:tcPr>
            <w:tcW w:w="64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0A3419" w:rsidP="14270215" w:rsidRDefault="000A3419" w14:paraId="432F20DE" w14:textId="0120EA39">
            <w:pPr>
              <w:pStyle w:val="Normal"/>
              <w:ind w:left="0"/>
              <w:rPr>
                <w:rFonts w:ascii="Arial" w:hAnsi="Arial" w:cs="Arial"/>
              </w:rPr>
            </w:pPr>
          </w:p>
          <w:p w:rsidR="000A3419" w:rsidP="14270215" w:rsidRDefault="000A3419" w14:paraId="601096F1" w14:textId="2948CCD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14270215" w:rsidR="1A34387F">
              <w:rPr>
                <w:rFonts w:ascii="Arial" w:hAnsi="Arial" w:cs="Arial"/>
              </w:rPr>
              <w:t>La importancia de una comunicación constante con todos los miembros del equipo y las partes interesadas para asegurar que todos estén alineados con los objetivos del proyecto.</w:t>
            </w:r>
          </w:p>
          <w:p w:rsidR="000A3419" w:rsidP="14270215" w:rsidRDefault="000A3419" w14:paraId="30F93C8D" w14:textId="738F8C58">
            <w:pPr>
              <w:pStyle w:val="ListParagraph"/>
              <w:numPr>
                <w:ilvl w:val="0"/>
                <w:numId w:val="12"/>
              </w:numPr>
              <w:rPr/>
            </w:pPr>
            <w:r w:rsidRPr="14270215" w:rsidR="1A34387F">
              <w:rPr>
                <w:rFonts w:ascii="Arial" w:hAnsi="Arial" w:cs="Arial"/>
              </w:rPr>
              <w:t>La planificación detallada y la gestión del tiempo son esenciales para cumplir con los plazos establecidos.</w:t>
            </w:r>
          </w:p>
          <w:p w:rsidR="000A3419" w:rsidP="14270215" w:rsidRDefault="000A3419" w14:paraId="020CC589" w14:textId="49944178">
            <w:pPr>
              <w:pStyle w:val="ListParagraph"/>
              <w:numPr>
                <w:ilvl w:val="0"/>
                <w:numId w:val="12"/>
              </w:numPr>
              <w:rPr/>
            </w:pPr>
            <w:r w:rsidRPr="14270215" w:rsidR="1A34387F">
              <w:rPr>
                <w:rFonts w:ascii="Arial" w:hAnsi="Arial" w:cs="Arial"/>
              </w:rPr>
              <w:t>La flexibilidad para adaptarse a cambios inesperados en el alcance del proyecto contribuye a un mejor manejo de los recursos.</w:t>
            </w:r>
          </w:p>
          <w:p w:rsidRPr="00357147" w:rsidR="000A3419" w:rsidP="14270215" w:rsidRDefault="000A3419" w14:paraId="6BD561FF" w14:textId="3D5FC320">
            <w:pPr>
              <w:pStyle w:val="Normal"/>
              <w:ind w:left="720"/>
              <w:rPr>
                <w:rFonts w:ascii="Arial" w:hAnsi="Arial" w:cs="Arial"/>
              </w:rPr>
            </w:pPr>
          </w:p>
        </w:tc>
      </w:tr>
    </w:tbl>
    <w:p w:rsidR="000A3419" w:rsidP="000A3419" w:rsidRDefault="000A3419" w14:paraId="3BE09FE0" w14:textId="4779D310">
      <w:pPr>
        <w:pStyle w:val="Estilo1"/>
        <w:tabs>
          <w:tab w:val="left" w:pos="3315"/>
        </w:tabs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:rsidR="004C314B" w:rsidP="00216E22" w:rsidRDefault="004C314B" w14:paraId="6BD56204" w14:textId="77777777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:rsidRPr="00D56CFB" w:rsidR="00216E22" w:rsidP="00216E22" w:rsidRDefault="004C314B" w14:paraId="6BD56205" w14:textId="77777777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Firmas</w:t>
      </w:r>
      <w:r w:rsidR="00216E22">
        <w:rPr>
          <w:rFonts w:ascii="Arial" w:hAnsi="Arial" w:cs="Arial"/>
          <w:b/>
        </w:rPr>
        <w:t>:</w:t>
      </w:r>
    </w:p>
    <w:tbl>
      <w:tblPr>
        <w:tblW w:w="8701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566"/>
        <w:gridCol w:w="3260"/>
        <w:gridCol w:w="2875"/>
      </w:tblGrid>
      <w:tr w:rsidRPr="00357147" w:rsidR="005462CF" w:rsidTr="14270215" w14:paraId="6BD5620A" w14:textId="77777777">
        <w:trPr>
          <w:cantSplit/>
          <w:jc w:val="center"/>
        </w:trPr>
        <w:tc>
          <w:tcPr>
            <w:tcW w:w="25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</w:tcPr>
          <w:p w:rsidRPr="00357147" w:rsidR="005462CF" w:rsidP="003A71AD" w:rsidRDefault="005462CF" w14:paraId="6BD56206" w14:textId="77777777">
            <w:pPr>
              <w:pStyle w:val="formtext-small"/>
              <w:spacing w:before="120"/>
              <w:ind w:left="18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357147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Cargo</w:t>
            </w:r>
          </w:p>
        </w:tc>
        <w:tc>
          <w:tcPr>
            <w:tcW w:w="3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</w:tcPr>
          <w:p w:rsidRPr="00357147" w:rsidR="005462CF" w:rsidP="003A71AD" w:rsidRDefault="005462CF" w14:paraId="6BD56207" w14:textId="77777777">
            <w:pPr>
              <w:pStyle w:val="formtext-small"/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357147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2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</w:tcPr>
          <w:p w:rsidRPr="00357147" w:rsidR="005462CF" w:rsidP="003A71AD" w:rsidRDefault="005462CF" w14:paraId="6BD56208" w14:textId="77777777">
            <w:pPr>
              <w:pStyle w:val="formtext-small"/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357147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Firma</w:t>
            </w:r>
          </w:p>
        </w:tc>
      </w:tr>
      <w:tr w:rsidRPr="00357147" w:rsidR="005462CF" w:rsidTr="14270215" w14:paraId="6BD56210" w14:textId="77777777">
        <w:trPr>
          <w:cantSplit/>
          <w:trHeight w:val="669"/>
          <w:jc w:val="center"/>
        </w:trPr>
        <w:tc>
          <w:tcPr>
            <w:tcW w:w="25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357147" w:rsidR="005462CF" w:rsidP="003A71AD" w:rsidRDefault="00DD5BA0" w14:paraId="6BD5620C" w14:textId="0921F08F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Dueño del Producto</w:t>
            </w:r>
          </w:p>
        </w:tc>
        <w:tc>
          <w:tcPr>
            <w:tcW w:w="3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357147" w:rsidR="005462CF" w:rsidP="14270215" w:rsidRDefault="005462CF" w14:paraId="6BD5620D" w14:textId="1832656A">
            <w:pPr>
              <w:rPr>
                <w:rFonts w:ascii="Arial" w:hAnsi="Arial" w:cs="Arial"/>
              </w:rPr>
            </w:pPr>
            <w:r w:rsidRPr="14270215" w:rsidR="5170768A">
              <w:rPr>
                <w:rFonts w:ascii="Arial" w:hAnsi="Arial" w:cs="Arial"/>
              </w:rPr>
              <w:t>CUSI RONCO JHOEL</w:t>
            </w:r>
          </w:p>
        </w:tc>
        <w:tc>
          <w:tcPr>
            <w:tcW w:w="2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357147" w:rsidR="005462CF" w:rsidP="003A71AD" w:rsidRDefault="005462CF" w14:paraId="6BD5620E" w14:textId="77777777">
            <w:pPr>
              <w:rPr>
                <w:rFonts w:ascii="Arial" w:hAnsi="Arial" w:cs="Arial"/>
                <w:bCs/>
              </w:rPr>
            </w:pPr>
          </w:p>
        </w:tc>
      </w:tr>
      <w:tr w:rsidRPr="00357147" w:rsidR="005462CF" w:rsidTr="14270215" w14:paraId="6BD56215" w14:textId="77777777">
        <w:trPr>
          <w:cantSplit/>
          <w:trHeight w:val="795"/>
          <w:jc w:val="center"/>
        </w:trPr>
        <w:tc>
          <w:tcPr>
            <w:tcW w:w="25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357147" w:rsidR="005462CF" w:rsidP="003A71AD" w:rsidRDefault="005462CF" w14:paraId="6BD56211" w14:textId="42CB7B06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Gerente de Proyecto</w:t>
            </w:r>
          </w:p>
        </w:tc>
        <w:tc>
          <w:tcPr>
            <w:tcW w:w="3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357147" w:rsidR="005462CF" w:rsidP="14270215" w:rsidRDefault="005462CF" w14:paraId="6BD56212" w14:textId="0204A9C7">
            <w:pPr>
              <w:rPr>
                <w:rFonts w:ascii="Arial" w:hAnsi="Arial" w:cs="Arial"/>
              </w:rPr>
            </w:pPr>
            <w:r w:rsidRPr="14270215" w:rsidR="06C6A439">
              <w:rPr>
                <w:rFonts w:ascii="Arial" w:hAnsi="Arial" w:cs="Arial"/>
              </w:rPr>
              <w:t>MENDOZA CHOQUEHUILLCA ULISES VALENTY</w:t>
            </w:r>
          </w:p>
        </w:tc>
        <w:tc>
          <w:tcPr>
            <w:tcW w:w="2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357147" w:rsidR="005462CF" w:rsidP="003A71AD" w:rsidRDefault="005462CF" w14:paraId="6BD56213" w14:textId="77777777">
            <w:pPr>
              <w:rPr>
                <w:rFonts w:ascii="Arial" w:hAnsi="Arial" w:cs="Arial"/>
                <w:bCs/>
              </w:rPr>
            </w:pPr>
          </w:p>
        </w:tc>
      </w:tr>
      <w:tr w:rsidRPr="00357147" w:rsidR="005462CF" w:rsidTr="14270215" w14:paraId="6BD5621A" w14:textId="77777777">
        <w:trPr>
          <w:cantSplit/>
          <w:trHeight w:val="765"/>
          <w:jc w:val="center"/>
        </w:trPr>
        <w:tc>
          <w:tcPr>
            <w:tcW w:w="25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357147" w:rsidR="005462CF" w:rsidP="003A71AD" w:rsidRDefault="000A3419" w14:paraId="6BD56216" w14:textId="336218B6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Patrocinador</w:t>
            </w:r>
          </w:p>
        </w:tc>
        <w:tc>
          <w:tcPr>
            <w:tcW w:w="3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357147" w:rsidR="005462CF" w:rsidP="003A71AD" w:rsidRDefault="005462CF" w14:paraId="6BD56217" w14:textId="7777777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357147" w:rsidR="005462CF" w:rsidP="003A71AD" w:rsidRDefault="005462CF" w14:paraId="6BD56218" w14:textId="77777777">
            <w:pPr>
              <w:rPr>
                <w:rFonts w:ascii="Arial" w:hAnsi="Arial" w:cs="Arial"/>
                <w:bCs/>
              </w:rPr>
            </w:pPr>
          </w:p>
        </w:tc>
      </w:tr>
      <w:tr w:rsidRPr="00357147" w:rsidR="005462CF" w:rsidTr="14270215" w14:paraId="6BD5621F" w14:textId="77777777">
        <w:trPr>
          <w:cantSplit/>
          <w:trHeight w:val="765"/>
          <w:jc w:val="center"/>
        </w:trPr>
        <w:tc>
          <w:tcPr>
            <w:tcW w:w="25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357147" w:rsidR="005462CF" w:rsidP="003A71AD" w:rsidRDefault="005462CF" w14:paraId="6BD5621B" w14:textId="51867109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357147" w:rsidR="005462CF" w:rsidP="003A71AD" w:rsidRDefault="005462CF" w14:paraId="6BD5621C" w14:textId="77777777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357147" w:rsidR="005462CF" w:rsidP="003A71AD" w:rsidRDefault="005462CF" w14:paraId="6BD5621D" w14:textId="77777777">
            <w:pPr>
              <w:rPr>
                <w:rFonts w:ascii="Arial" w:hAnsi="Arial" w:cs="Arial"/>
                <w:bCs/>
              </w:rPr>
            </w:pPr>
          </w:p>
        </w:tc>
      </w:tr>
    </w:tbl>
    <w:p w:rsidRPr="00197964" w:rsidR="00260763" w:rsidP="00260763" w:rsidRDefault="00260763" w14:paraId="6BD56220" w14:textId="77777777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</w:p>
    <w:sectPr w:rsidRPr="00197964" w:rsidR="00260763" w:rsidSect="000A3419">
      <w:footerReference w:type="default" r:id="rId11"/>
      <w:pgSz w:w="11906" w:h="16838" w:orient="portrait" w:code="9"/>
      <w:pgMar w:top="965" w:right="1418" w:bottom="1418" w:left="1531" w:header="624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952" w:rsidRDefault="00D33952" w14:paraId="2E942476" w14:textId="77777777">
      <w:r>
        <w:separator/>
      </w:r>
    </w:p>
  </w:endnote>
  <w:endnote w:type="continuationSeparator" w:id="0">
    <w:p w:rsidR="00D33952" w:rsidRDefault="00D33952" w14:paraId="487C32A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7240852"/>
      <w:docPartObj>
        <w:docPartGallery w:val="Page Numbers (Bottom of Page)"/>
        <w:docPartUnique/>
      </w:docPartObj>
    </w:sdtPr>
    <w:sdtEndPr/>
    <w:sdtContent>
      <w:p w:rsidR="000A3419" w:rsidRDefault="000A3419" w14:paraId="564F6553" w14:textId="71AF6D7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BA0">
          <w:rPr>
            <w:noProof/>
          </w:rPr>
          <w:t>1</w:t>
        </w:r>
        <w:r>
          <w:fldChar w:fldCharType="end"/>
        </w:r>
      </w:p>
    </w:sdtContent>
  </w:sdt>
  <w:p w:rsidR="00357147" w:rsidRDefault="00357147" w14:paraId="6BD5622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952" w:rsidRDefault="00D33952" w14:paraId="2B2DBE7F" w14:textId="77777777">
      <w:r>
        <w:separator/>
      </w:r>
    </w:p>
  </w:footnote>
  <w:footnote w:type="continuationSeparator" w:id="0">
    <w:p w:rsidR="00D33952" w:rsidRDefault="00D33952" w14:paraId="1DA5674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1">
    <w:nsid w:val="3209e0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AFBC63E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E4C4A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5E16D1D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8"/>
    <w:multiLevelType w:val="singleLevel"/>
    <w:tmpl w:val="CA2A42F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7025FD"/>
    <w:multiLevelType w:val="hybridMultilevel"/>
    <w:tmpl w:val="2DEE8726"/>
    <w:lvl w:ilvl="0" w:tplc="5B2E829E">
      <w:start w:val="1"/>
      <w:numFmt w:val="bullet"/>
      <w:pStyle w:val="vietascapitulos1ernivel"/>
      <w:lvlText w:val=""/>
      <w:lvlJc w:val="left"/>
      <w:pPr>
        <w:tabs>
          <w:tab w:val="num" w:pos="1701"/>
        </w:tabs>
        <w:ind w:left="1701" w:hanging="567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E7C12A2"/>
    <w:multiLevelType w:val="hybridMultilevel"/>
    <w:tmpl w:val="AD2E3208"/>
    <w:lvl w:ilvl="0" w:tplc="C1D6DE9C">
      <w:start w:val="1"/>
      <w:numFmt w:val="bullet"/>
      <w:pStyle w:val="VietasSeccionesyapartados2nivel"/>
      <w:lvlText w:val="o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FCD1A1C"/>
    <w:multiLevelType w:val="hybridMultilevel"/>
    <w:tmpl w:val="97FC07FC"/>
    <w:lvl w:ilvl="0" w:tplc="F0B63E10">
      <w:start w:val="1"/>
      <w:numFmt w:val="bullet"/>
      <w:pStyle w:val="Vietassubapartados1ernivel"/>
      <w:lvlText w:val=""/>
      <w:lvlJc w:val="left"/>
      <w:pPr>
        <w:tabs>
          <w:tab w:val="num" w:pos="2288"/>
        </w:tabs>
        <w:ind w:left="2285" w:hanging="357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0310C91"/>
    <w:multiLevelType w:val="multilevel"/>
    <w:tmpl w:val="4DD8DC6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871"/>
        </w:tabs>
        <w:ind w:left="1871" w:hanging="737"/>
      </w:pPr>
      <w:rPr>
        <w:rFonts w:hint="default"/>
        <w:b w:val="0"/>
        <w:i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3368"/>
        </w:tabs>
        <w:ind w:left="3368" w:hanging="794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3873"/>
        </w:tabs>
        <w:ind w:left="3873" w:hanging="94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4372"/>
        </w:tabs>
        <w:ind w:left="4372" w:hanging="1078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4876"/>
        </w:tabs>
        <w:ind w:left="4876" w:hanging="1225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5455"/>
        </w:tabs>
        <w:ind w:left="5455" w:hanging="1441"/>
      </w:pPr>
      <w:rPr>
        <w:rFonts w:hint="default"/>
      </w:rPr>
    </w:lvl>
  </w:abstractNum>
  <w:abstractNum w:abstractNumId="8" w15:restartNumberingAfterBreak="0">
    <w:nsid w:val="5D1074DD"/>
    <w:multiLevelType w:val="hybridMultilevel"/>
    <w:tmpl w:val="43C2EFF2"/>
    <w:lvl w:ilvl="0" w:tplc="7338A4E6">
      <w:start w:val="1"/>
      <w:numFmt w:val="bullet"/>
      <w:pStyle w:val="VietasSubapartados2nivel"/>
      <w:lvlText w:val="o"/>
      <w:lvlJc w:val="left"/>
      <w:pPr>
        <w:tabs>
          <w:tab w:val="num" w:pos="2665"/>
        </w:tabs>
        <w:ind w:left="2665" w:hanging="39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FE9497E"/>
    <w:multiLevelType w:val="hybridMultilevel"/>
    <w:tmpl w:val="7A381D2E"/>
    <w:lvl w:ilvl="0" w:tplc="E424F206">
      <w:start w:val="1"/>
      <w:numFmt w:val="bullet"/>
      <w:pStyle w:val="VietasSeccionesyapartados1ernivel"/>
      <w:lvlText w:val=""/>
      <w:lvlJc w:val="left"/>
      <w:pPr>
        <w:tabs>
          <w:tab w:val="num" w:pos="2268"/>
        </w:tabs>
        <w:ind w:left="2268" w:hanging="567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hint="default" w:ascii="Wingdings" w:hAnsi="Wingdings"/>
      </w:rPr>
    </w:lvl>
  </w:abstractNum>
  <w:num w:numId="12">
    <w:abstractNumId w:val="11"/>
  </w:num>
  <w:num w:numId="1">
    <w:abstractNumId w:val="10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666,red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99"/>
    <w:rsid w:val="00022C89"/>
    <w:rsid w:val="00044EB4"/>
    <w:rsid w:val="00047277"/>
    <w:rsid w:val="00061AEB"/>
    <w:rsid w:val="000628EF"/>
    <w:rsid w:val="000716A4"/>
    <w:rsid w:val="0008021E"/>
    <w:rsid w:val="00094EBF"/>
    <w:rsid w:val="000A3419"/>
    <w:rsid w:val="000C1CA0"/>
    <w:rsid w:val="000C3613"/>
    <w:rsid w:val="000D50A8"/>
    <w:rsid w:val="000E09DC"/>
    <w:rsid w:val="000E46C1"/>
    <w:rsid w:val="001040C7"/>
    <w:rsid w:val="00120ADC"/>
    <w:rsid w:val="0012109C"/>
    <w:rsid w:val="001372EB"/>
    <w:rsid w:val="0013751A"/>
    <w:rsid w:val="0014610C"/>
    <w:rsid w:val="0015357F"/>
    <w:rsid w:val="00157E66"/>
    <w:rsid w:val="001621C7"/>
    <w:rsid w:val="00170DE0"/>
    <w:rsid w:val="00174712"/>
    <w:rsid w:val="00176A4D"/>
    <w:rsid w:val="00190D1F"/>
    <w:rsid w:val="00197964"/>
    <w:rsid w:val="001D27A1"/>
    <w:rsid w:val="001D3A8E"/>
    <w:rsid w:val="001E77B0"/>
    <w:rsid w:val="001F0031"/>
    <w:rsid w:val="00211032"/>
    <w:rsid w:val="00216E22"/>
    <w:rsid w:val="0022003D"/>
    <w:rsid w:val="00244DB0"/>
    <w:rsid w:val="00260763"/>
    <w:rsid w:val="0026533D"/>
    <w:rsid w:val="00272A0B"/>
    <w:rsid w:val="00273578"/>
    <w:rsid w:val="00283600"/>
    <w:rsid w:val="00290B22"/>
    <w:rsid w:val="002B7FC2"/>
    <w:rsid w:val="002C0261"/>
    <w:rsid w:val="002D1F90"/>
    <w:rsid w:val="002D3E62"/>
    <w:rsid w:val="002E0673"/>
    <w:rsid w:val="002E19D0"/>
    <w:rsid w:val="002E4F73"/>
    <w:rsid w:val="002F558D"/>
    <w:rsid w:val="003106FC"/>
    <w:rsid w:val="0032262F"/>
    <w:rsid w:val="00332D4A"/>
    <w:rsid w:val="00333986"/>
    <w:rsid w:val="00340BBB"/>
    <w:rsid w:val="00357147"/>
    <w:rsid w:val="003575BF"/>
    <w:rsid w:val="00361F4B"/>
    <w:rsid w:val="00382435"/>
    <w:rsid w:val="00383C67"/>
    <w:rsid w:val="003A2425"/>
    <w:rsid w:val="003A71AD"/>
    <w:rsid w:val="003A7A45"/>
    <w:rsid w:val="003C4779"/>
    <w:rsid w:val="003D1D9C"/>
    <w:rsid w:val="003E0F5F"/>
    <w:rsid w:val="003E4099"/>
    <w:rsid w:val="003E5D5B"/>
    <w:rsid w:val="003F7870"/>
    <w:rsid w:val="00400E5E"/>
    <w:rsid w:val="004101A3"/>
    <w:rsid w:val="00453997"/>
    <w:rsid w:val="00456CFC"/>
    <w:rsid w:val="00462708"/>
    <w:rsid w:val="00472DBB"/>
    <w:rsid w:val="00486F78"/>
    <w:rsid w:val="004A21FD"/>
    <w:rsid w:val="004C314B"/>
    <w:rsid w:val="004C6187"/>
    <w:rsid w:val="004F1F5D"/>
    <w:rsid w:val="004F3F25"/>
    <w:rsid w:val="0050339A"/>
    <w:rsid w:val="00503CA2"/>
    <w:rsid w:val="005147D5"/>
    <w:rsid w:val="005272A2"/>
    <w:rsid w:val="005338C6"/>
    <w:rsid w:val="005359A5"/>
    <w:rsid w:val="0054043A"/>
    <w:rsid w:val="005462CF"/>
    <w:rsid w:val="00547014"/>
    <w:rsid w:val="0055008F"/>
    <w:rsid w:val="005527EF"/>
    <w:rsid w:val="00560244"/>
    <w:rsid w:val="00570848"/>
    <w:rsid w:val="00572E4E"/>
    <w:rsid w:val="00575E7C"/>
    <w:rsid w:val="00590A50"/>
    <w:rsid w:val="005A0041"/>
    <w:rsid w:val="005A286B"/>
    <w:rsid w:val="005A4636"/>
    <w:rsid w:val="005B5BF3"/>
    <w:rsid w:val="005C7C4B"/>
    <w:rsid w:val="005D3D0B"/>
    <w:rsid w:val="005E11FA"/>
    <w:rsid w:val="005F0607"/>
    <w:rsid w:val="005F0DD4"/>
    <w:rsid w:val="00621300"/>
    <w:rsid w:val="00626F8A"/>
    <w:rsid w:val="00630C9D"/>
    <w:rsid w:val="00634F1A"/>
    <w:rsid w:val="00635179"/>
    <w:rsid w:val="00637B47"/>
    <w:rsid w:val="00667195"/>
    <w:rsid w:val="006812B8"/>
    <w:rsid w:val="006820C4"/>
    <w:rsid w:val="006850C2"/>
    <w:rsid w:val="00686003"/>
    <w:rsid w:val="006A0248"/>
    <w:rsid w:val="006E0CF8"/>
    <w:rsid w:val="006F19D7"/>
    <w:rsid w:val="00716CDC"/>
    <w:rsid w:val="00727DB0"/>
    <w:rsid w:val="0074380E"/>
    <w:rsid w:val="00760247"/>
    <w:rsid w:val="0077285F"/>
    <w:rsid w:val="007873E5"/>
    <w:rsid w:val="007A343A"/>
    <w:rsid w:val="007A66BC"/>
    <w:rsid w:val="007B092B"/>
    <w:rsid w:val="007C58F8"/>
    <w:rsid w:val="007E1BF4"/>
    <w:rsid w:val="007E79DA"/>
    <w:rsid w:val="007F21C9"/>
    <w:rsid w:val="007F343C"/>
    <w:rsid w:val="007F6B34"/>
    <w:rsid w:val="00803657"/>
    <w:rsid w:val="00831BF6"/>
    <w:rsid w:val="00851062"/>
    <w:rsid w:val="00852983"/>
    <w:rsid w:val="008B563F"/>
    <w:rsid w:val="008C522C"/>
    <w:rsid w:val="008D6C72"/>
    <w:rsid w:val="008E16A6"/>
    <w:rsid w:val="008E3E56"/>
    <w:rsid w:val="008E6DCC"/>
    <w:rsid w:val="008F3192"/>
    <w:rsid w:val="008F4519"/>
    <w:rsid w:val="00911849"/>
    <w:rsid w:val="00937F45"/>
    <w:rsid w:val="00940F68"/>
    <w:rsid w:val="00943ED5"/>
    <w:rsid w:val="00950D1F"/>
    <w:rsid w:val="00957311"/>
    <w:rsid w:val="00960D26"/>
    <w:rsid w:val="00964930"/>
    <w:rsid w:val="0096525B"/>
    <w:rsid w:val="009924EC"/>
    <w:rsid w:val="00995871"/>
    <w:rsid w:val="00995CED"/>
    <w:rsid w:val="009A5EAD"/>
    <w:rsid w:val="009A77B5"/>
    <w:rsid w:val="009B5528"/>
    <w:rsid w:val="009B6191"/>
    <w:rsid w:val="009B7A08"/>
    <w:rsid w:val="009C5BDC"/>
    <w:rsid w:val="00A017DA"/>
    <w:rsid w:val="00A01D9C"/>
    <w:rsid w:val="00A06ECC"/>
    <w:rsid w:val="00A26DAF"/>
    <w:rsid w:val="00A30932"/>
    <w:rsid w:val="00A326BC"/>
    <w:rsid w:val="00A44796"/>
    <w:rsid w:val="00A452C2"/>
    <w:rsid w:val="00A453FD"/>
    <w:rsid w:val="00A47F32"/>
    <w:rsid w:val="00A539A5"/>
    <w:rsid w:val="00A86419"/>
    <w:rsid w:val="00A870C3"/>
    <w:rsid w:val="00A93D3A"/>
    <w:rsid w:val="00AA3B51"/>
    <w:rsid w:val="00AB3071"/>
    <w:rsid w:val="00AD7519"/>
    <w:rsid w:val="00AE709F"/>
    <w:rsid w:val="00AF425F"/>
    <w:rsid w:val="00AF7399"/>
    <w:rsid w:val="00B06AFA"/>
    <w:rsid w:val="00B16C41"/>
    <w:rsid w:val="00B21B38"/>
    <w:rsid w:val="00B34C92"/>
    <w:rsid w:val="00B40EA5"/>
    <w:rsid w:val="00B52159"/>
    <w:rsid w:val="00B72222"/>
    <w:rsid w:val="00B75A63"/>
    <w:rsid w:val="00B96DF1"/>
    <w:rsid w:val="00BA0410"/>
    <w:rsid w:val="00BA3457"/>
    <w:rsid w:val="00BA3C37"/>
    <w:rsid w:val="00BB44DF"/>
    <w:rsid w:val="00BD279D"/>
    <w:rsid w:val="00C038F7"/>
    <w:rsid w:val="00C10200"/>
    <w:rsid w:val="00C13380"/>
    <w:rsid w:val="00C16CF4"/>
    <w:rsid w:val="00C22349"/>
    <w:rsid w:val="00C2285C"/>
    <w:rsid w:val="00C235DB"/>
    <w:rsid w:val="00C3068C"/>
    <w:rsid w:val="00C43EFA"/>
    <w:rsid w:val="00C4445C"/>
    <w:rsid w:val="00C45D15"/>
    <w:rsid w:val="00C64D5F"/>
    <w:rsid w:val="00C73B69"/>
    <w:rsid w:val="00C779C4"/>
    <w:rsid w:val="00C836AA"/>
    <w:rsid w:val="00C87AD1"/>
    <w:rsid w:val="00CA0505"/>
    <w:rsid w:val="00CC238F"/>
    <w:rsid w:val="00CD1D27"/>
    <w:rsid w:val="00CD43D6"/>
    <w:rsid w:val="00CE1BC7"/>
    <w:rsid w:val="00CE457A"/>
    <w:rsid w:val="00CF553E"/>
    <w:rsid w:val="00CF5D6A"/>
    <w:rsid w:val="00D04134"/>
    <w:rsid w:val="00D2116C"/>
    <w:rsid w:val="00D21B5A"/>
    <w:rsid w:val="00D32108"/>
    <w:rsid w:val="00D33952"/>
    <w:rsid w:val="00D44F53"/>
    <w:rsid w:val="00D45261"/>
    <w:rsid w:val="00D54E0E"/>
    <w:rsid w:val="00D56CFB"/>
    <w:rsid w:val="00D82BF5"/>
    <w:rsid w:val="00D90AE1"/>
    <w:rsid w:val="00D93253"/>
    <w:rsid w:val="00DA6F23"/>
    <w:rsid w:val="00DB3D50"/>
    <w:rsid w:val="00DD0FFA"/>
    <w:rsid w:val="00DD5BA0"/>
    <w:rsid w:val="00DF671A"/>
    <w:rsid w:val="00E1099D"/>
    <w:rsid w:val="00E156B8"/>
    <w:rsid w:val="00E36968"/>
    <w:rsid w:val="00E43070"/>
    <w:rsid w:val="00E528FD"/>
    <w:rsid w:val="00E53ACD"/>
    <w:rsid w:val="00E57714"/>
    <w:rsid w:val="00E72ED2"/>
    <w:rsid w:val="00E829AF"/>
    <w:rsid w:val="00E8381A"/>
    <w:rsid w:val="00E862B7"/>
    <w:rsid w:val="00E87405"/>
    <w:rsid w:val="00EA089A"/>
    <w:rsid w:val="00EA251D"/>
    <w:rsid w:val="00EA25DE"/>
    <w:rsid w:val="00EC233B"/>
    <w:rsid w:val="00ED026D"/>
    <w:rsid w:val="00EE3062"/>
    <w:rsid w:val="00EF0180"/>
    <w:rsid w:val="00EF3F5B"/>
    <w:rsid w:val="00EF6A43"/>
    <w:rsid w:val="00F01004"/>
    <w:rsid w:val="00F30AE8"/>
    <w:rsid w:val="00F362B9"/>
    <w:rsid w:val="00F46030"/>
    <w:rsid w:val="00F80BA3"/>
    <w:rsid w:val="00F82CED"/>
    <w:rsid w:val="00F932D2"/>
    <w:rsid w:val="00F96B90"/>
    <w:rsid w:val="00FC39AE"/>
    <w:rsid w:val="00FD4E2F"/>
    <w:rsid w:val="00FF494D"/>
    <w:rsid w:val="06C6A439"/>
    <w:rsid w:val="07938241"/>
    <w:rsid w:val="09E25370"/>
    <w:rsid w:val="0A3EDADF"/>
    <w:rsid w:val="0B0FD84C"/>
    <w:rsid w:val="14270215"/>
    <w:rsid w:val="1A34387F"/>
    <w:rsid w:val="24F8E4FE"/>
    <w:rsid w:val="278F1AB6"/>
    <w:rsid w:val="293B2AEF"/>
    <w:rsid w:val="2C1229A1"/>
    <w:rsid w:val="2CA7AE87"/>
    <w:rsid w:val="3744C06A"/>
    <w:rsid w:val="3AC7E5D5"/>
    <w:rsid w:val="3DA8A867"/>
    <w:rsid w:val="45419CDC"/>
    <w:rsid w:val="4A0C79C2"/>
    <w:rsid w:val="4B8D791B"/>
    <w:rsid w:val="4D76A5C6"/>
    <w:rsid w:val="4F844AFF"/>
    <w:rsid w:val="5170768A"/>
    <w:rsid w:val="54449CD5"/>
    <w:rsid w:val="5AE8732E"/>
    <w:rsid w:val="5D4D5F80"/>
    <w:rsid w:val="5F92A4A9"/>
    <w:rsid w:val="63F26E13"/>
    <w:rsid w:val="6AF0BB2C"/>
    <w:rsid w:val="761D148B"/>
    <w:rsid w:val="7DCAE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66,red,#ccc"/>
    </o:shapedefaults>
    <o:shapelayout v:ext="edit">
      <o:idmap v:ext="edit" data="1"/>
    </o:shapelayout>
  </w:shapeDefaults>
  <w:decimalSymbol w:val="."/>
  <w:listSeparator w:val=";"/>
  <w14:docId w14:val="6BD561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60244"/>
    <w:rPr>
      <w:sz w:val="24"/>
      <w:szCs w:val="24"/>
      <w:lang w:val="es-ES" w:eastAsia="es-ES"/>
    </w:rPr>
  </w:style>
  <w:style w:type="paragraph" w:styleId="Ttulo1">
    <w:name w:val="heading 1"/>
    <w:basedOn w:val="Normal"/>
    <w:next w:val="Estilo1"/>
    <w:autoRedefine/>
    <w:qFormat/>
    <w:rsid w:val="00D56CFB"/>
    <w:pPr>
      <w:keepNext/>
      <w:jc w:val="center"/>
      <w:outlineLvl w:val="0"/>
    </w:pPr>
    <w:rPr>
      <w:rFonts w:ascii="Arial" w:hAnsi="Arial" w:cs="Arial"/>
      <w:b/>
      <w:bCs/>
      <w:caps/>
      <w:noProof/>
      <w:lang w:val="es-ES_tradnl"/>
    </w:rPr>
  </w:style>
  <w:style w:type="paragraph" w:styleId="Ttulo2">
    <w:name w:val="heading 2"/>
    <w:basedOn w:val="Normal"/>
    <w:next w:val="Estilo2"/>
    <w:autoRedefine/>
    <w:qFormat/>
    <w:rsid w:val="003D1D9C"/>
    <w:pPr>
      <w:keepNext/>
      <w:numPr>
        <w:ilvl w:val="1"/>
        <w:numId w:val="2"/>
      </w:numPr>
      <w:outlineLvl w:val="1"/>
    </w:pPr>
    <w:rPr>
      <w:rFonts w:ascii="Arial" w:hAnsi="Arial" w:cs="Arial"/>
      <w:b/>
      <w:caps/>
      <w:lang w:val="es-ES_tradnl"/>
    </w:rPr>
  </w:style>
  <w:style w:type="paragraph" w:styleId="Ttulo3">
    <w:name w:val="heading 3"/>
    <w:basedOn w:val="Normal"/>
    <w:next w:val="Estilo2"/>
    <w:autoRedefine/>
    <w:qFormat/>
    <w:rsid w:val="003D1D9C"/>
    <w:pPr>
      <w:keepNext/>
      <w:numPr>
        <w:ilvl w:val="2"/>
        <w:numId w:val="2"/>
      </w:numPr>
      <w:jc w:val="both"/>
      <w:outlineLvl w:val="2"/>
    </w:pPr>
    <w:rPr>
      <w:rFonts w:ascii="Arial" w:hAnsi="Arial" w:cs="Arial"/>
      <w:b/>
      <w:bCs/>
      <w:lang w:val="es-ES_tradnl"/>
    </w:rPr>
  </w:style>
  <w:style w:type="paragraph" w:styleId="Ttulo4">
    <w:name w:val="heading 4"/>
    <w:basedOn w:val="Normal"/>
    <w:next w:val="Estilo3"/>
    <w:autoRedefine/>
    <w:qFormat/>
    <w:rsid w:val="00940F68"/>
    <w:pPr>
      <w:keepNext/>
      <w:numPr>
        <w:ilvl w:val="3"/>
        <w:numId w:val="2"/>
      </w:numPr>
      <w:jc w:val="both"/>
      <w:outlineLvl w:val="3"/>
    </w:pPr>
    <w:rPr>
      <w:rFonts w:ascii="Arial" w:hAnsi="Arial" w:cs="Arial"/>
      <w:bCs/>
      <w:i/>
      <w:lang w:val="es-ES_tradnl"/>
    </w:rPr>
  </w:style>
  <w:style w:type="paragraph" w:styleId="Ttulo5">
    <w:name w:val="heading 5"/>
    <w:basedOn w:val="Normal"/>
    <w:next w:val="Normal"/>
    <w:qFormat/>
    <w:rsid w:val="0056024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6024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6024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6024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6024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/>
    <w:rsid w:val="00560244"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before="100" w:beforeAutospacing="1" w:after="100" w:afterAutospacing="1"/>
    </w:pPr>
    <w:rPr>
      <w:rFonts w:ascii="Arial Unicode MS" w:hAnsi="Arial Unicode MS" w:eastAsia="Arial Unicode MS" w:cs="Arial Unicode MS"/>
      <w:color w:val="000000"/>
    </w:rPr>
  </w:style>
  <w:style w:type="paragraph" w:styleId="Ttulodendice">
    <w:name w:val="index heading"/>
    <w:basedOn w:val="Normal"/>
    <w:next w:val="Normal"/>
    <w:semiHidden/>
    <w:rsid w:val="00560244"/>
  </w:style>
  <w:style w:type="paragraph" w:styleId="TIMES" w:customStyle="1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/>
      <w:szCs w:val="20"/>
    </w:rPr>
  </w:style>
  <w:style w:type="paragraph" w:styleId="Portada" w:customStyle="1">
    <w:name w:val="Portada"/>
    <w:basedOn w:val="Normal"/>
    <w:rsid w:val="00560244"/>
    <w:pPr>
      <w:jc w:val="center"/>
    </w:pPr>
    <w:rPr>
      <w:b/>
      <w:bCs/>
      <w:sz w:val="36"/>
    </w:rPr>
  </w:style>
  <w:style w:type="paragraph" w:styleId="TDC1">
    <w:name w:val="toc 1"/>
    <w:basedOn w:val="Normal"/>
    <w:next w:val="Normal"/>
    <w:autoRedefine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hAnsi="Arial" w:cs="Arial"/>
      <w:b/>
      <w:bCs/>
      <w:iCs/>
      <w:caps/>
      <w:noProof/>
    </w:rPr>
  </w:style>
  <w:style w:type="paragraph" w:styleId="TDC2">
    <w:name w:val="toc 2"/>
    <w:basedOn w:val="Normal"/>
    <w:next w:val="Normal"/>
    <w:autoRedefine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hAnsi="Arial" w:cs="Arial"/>
      <w:b/>
      <w:bCs/>
      <w:caps/>
      <w:noProof/>
      <w:sz w:val="22"/>
      <w:szCs w:val="22"/>
    </w:rPr>
  </w:style>
  <w:style w:type="paragraph" w:styleId="TDC3">
    <w:name w:val="toc 3"/>
    <w:basedOn w:val="Normal"/>
    <w:next w:val="Normal"/>
    <w:autoRedefine/>
    <w:semiHidden/>
    <w:rsid w:val="00940F68"/>
    <w:pPr>
      <w:tabs>
        <w:tab w:val="left" w:pos="1440"/>
        <w:tab w:val="right" w:leader="dot" w:pos="9060"/>
      </w:tabs>
      <w:ind w:left="900"/>
    </w:pPr>
    <w:rPr>
      <w:rFonts w:ascii="Arial" w:hAnsi="Arial" w:cs="Arial"/>
      <w:b/>
      <w:noProof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940F68"/>
    <w:pPr>
      <w:tabs>
        <w:tab w:val="left" w:pos="2160"/>
        <w:tab w:val="right" w:leader="dot" w:pos="9061"/>
      </w:tabs>
      <w:ind w:left="1440"/>
    </w:pPr>
    <w:rPr>
      <w:rFonts w:ascii="Arial" w:hAnsi="Arial" w:cs="Arial"/>
      <w:noProof/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/>
      <w:bCs/>
    </w:rPr>
  </w:style>
  <w:style w:type="paragraph" w:styleId="vietascapitulos1ernivel" w:customStyle="1">
    <w:name w:val="viñetas capitulos 1er nivel"/>
    <w:basedOn w:val="TIMES"/>
    <w:next w:val="Estilo1"/>
    <w:rsid w:val="00560244"/>
    <w:pPr>
      <w:numPr>
        <w:numId w:val="3"/>
      </w:numPr>
      <w:shd w:val="clear" w:color="auto" w:fill="FFFFFF"/>
      <w:spacing w:line="240" w:lineRule="auto"/>
    </w:pPr>
    <w:rPr>
      <w:rFonts w:ascii="Times New Roman" w:hAnsi="Times New Roman"/>
    </w:rPr>
  </w:style>
  <w:style w:type="paragraph" w:styleId="vietascapitulode2nivel" w:customStyle="1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styleId="VietasSeccionesyapartados1ernivel" w:customStyle="1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styleId="VietasSeccionesyapartados2nivel" w:customStyle="1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styleId="Estilo1" w:customStyle="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styleId="Estilo2" w:customStyle="1">
    <w:name w:val="Estilo2"/>
    <w:basedOn w:val="Normal"/>
    <w:rsid w:val="00560244"/>
    <w:pPr>
      <w:ind w:left="1134"/>
      <w:jc w:val="both"/>
    </w:pPr>
  </w:style>
  <w:style w:type="paragraph" w:styleId="Estilo3" w:customStyle="1">
    <w:name w:val="Estilo3"/>
    <w:basedOn w:val="Normal"/>
    <w:rsid w:val="00560244"/>
    <w:pPr>
      <w:ind w:left="1928"/>
      <w:jc w:val="both"/>
    </w:pPr>
  </w:style>
  <w:style w:type="paragraph" w:styleId="Vietassubapartados1ernivel" w:customStyle="1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styleId="VietasSubapartados2nivel" w:customStyle="1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/>
    <w:rsid w:val="00560244"/>
    <w:pPr>
      <w:shd w:val="clear" w:color="auto" w:fill="000080"/>
    </w:pPr>
    <w:rPr>
      <w:rFonts w:ascii="Tahoma" w:hAnsi="Tahoma" w:cs="Tahoma"/>
    </w:rPr>
  </w:style>
  <w:style w:type="paragraph" w:styleId="unknownstyle" w:customStyle="1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val="es-ES" w:eastAsia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styleId="Nombre" w:customStyle="1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styleId="Direccin1" w:customStyle="1">
    <w:name w:val="Dirección 1"/>
    <w:basedOn w:val="Normal"/>
    <w:rsid w:val="00560244"/>
    <w:pPr>
      <w:framePr w:w="2400" w:wrap="notBeside" w:hAnchor="page" w:vAnchor="page" w:x="8065" w:y="1009"/>
      <w:spacing w:line="200" w:lineRule="auto"/>
    </w:pPr>
    <w:rPr>
      <w:sz w:val="16"/>
      <w:szCs w:val="20"/>
    </w:rPr>
  </w:style>
  <w:style w:type="paragraph" w:styleId="Ttulodeseccin" w:customStyle="1">
    <w:name w:val="Título de sección"/>
    <w:basedOn w:val="Normal"/>
    <w:next w:val="Normal"/>
    <w:rsid w:val="00560244"/>
    <w:pPr>
      <w:pBdr>
        <w:top w:val="single" w:color="FFFFFF" w:sz="6" w:space="2"/>
        <w:left w:val="single" w:color="FFFFFF" w:sz="6" w:space="2"/>
        <w:bottom w:val="single" w:color="FFFFFF" w:sz="6" w:space="2"/>
        <w:right w:val="single" w:color="FFFFFF" w:sz="6" w:space="2"/>
      </w:pBdr>
      <w:shd w:val="pct10" w:color="auto" w:fill="auto"/>
      <w:spacing w:before="120" w:line="280" w:lineRule="auto"/>
    </w:pPr>
    <w:rPr>
      <w:rFonts w:ascii="Arial" w:hAnsi="Arial"/>
      <w:b/>
      <w:spacing w:val="-10"/>
      <w:position w:val="7"/>
      <w:sz w:val="20"/>
      <w:szCs w:val="20"/>
    </w:rPr>
  </w:style>
  <w:style w:type="paragraph" w:styleId="Informacinpersonal" w:customStyle="1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styleId="Logro" w:customStyle="1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styleId="Organizacin" w:customStyle="1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before="220" w:after="40" w:line="220" w:lineRule="auto"/>
      <w:ind w:left="2198" w:right="-360" w:hanging="2198"/>
    </w:pPr>
    <w:rPr>
      <w:sz w:val="20"/>
      <w:szCs w:val="20"/>
    </w:rPr>
  </w:style>
  <w:style w:type="paragraph" w:styleId="Puesto1" w:customStyle="1">
    <w:name w:val="Puesto1"/>
    <w:next w:val="Logro"/>
    <w:rsid w:val="00560244"/>
    <w:pPr>
      <w:spacing w:after="40" w:line="220" w:lineRule="auto"/>
    </w:pPr>
    <w:rPr>
      <w:rFonts w:ascii="Arial" w:hAnsi="Arial"/>
      <w:b/>
      <w:spacing w:val="-10"/>
      <w:lang w:eastAsia="es-ES"/>
    </w:rPr>
  </w:style>
  <w:style w:type="paragraph" w:styleId="Objetivo" w:customStyle="1">
    <w:name w:val="Objetivo"/>
    <w:basedOn w:val="Normal"/>
    <w:next w:val="Textoindependiente"/>
    <w:rsid w:val="00560244"/>
    <w:pPr>
      <w:spacing w:before="220" w:after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/>
    <w:rsid w:val="00BD279D"/>
    <w:rPr>
      <w:rFonts w:ascii="Calibri" w:hAnsi="Calibri"/>
      <w:sz w:val="22"/>
      <w:szCs w:val="22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BD279D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BD27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val="en-US" w:eastAsia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val="en-US" w:eastAsia="en-US"/>
    </w:rPr>
  </w:style>
  <w:style w:type="paragraph" w:styleId="formtext" w:customStyle="1">
    <w:name w:val="form text"/>
    <w:basedOn w:val="Normal"/>
    <w:rsid w:val="008E16A6"/>
    <w:rPr>
      <w:b/>
      <w:i/>
      <w:sz w:val="22"/>
      <w:szCs w:val="20"/>
      <w:lang w:val="en-US" w:eastAsia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val="en-US" w:eastAsia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val="en-US" w:eastAsia="en-US"/>
    </w:rPr>
  </w:style>
  <w:style w:type="paragraph" w:styleId="tableheading" w:customStyle="1">
    <w:name w:val="table heading"/>
    <w:basedOn w:val="Normal"/>
    <w:rsid w:val="008E16A6"/>
    <w:pPr>
      <w:spacing w:before="60"/>
    </w:pPr>
    <w:rPr>
      <w:i/>
      <w:sz w:val="18"/>
      <w:szCs w:val="20"/>
      <w:lang w:val="en-US" w:eastAsia="en-US"/>
    </w:rPr>
  </w:style>
  <w:style w:type="paragraph" w:styleId="formtext-small" w:customStyle="1">
    <w:name w:val="form text - small"/>
    <w:basedOn w:val="Normal"/>
    <w:rsid w:val="008E16A6"/>
    <w:pPr>
      <w:spacing w:before="240"/>
    </w:pPr>
    <w:rPr>
      <w:sz w:val="20"/>
      <w:szCs w:val="20"/>
      <w:lang w:val="en-US" w:eastAsia="en-US"/>
    </w:rPr>
  </w:style>
  <w:style w:type="paragraph" w:styleId="Fecha">
    <w:name w:val="Date"/>
    <w:basedOn w:val="Normal"/>
    <w:next w:val="Normal"/>
    <w:link w:val="FechaCar"/>
    <w:rsid w:val="00357147"/>
    <w:rPr>
      <w:lang w:val="en-US" w:eastAsia="en-US"/>
    </w:rPr>
  </w:style>
  <w:style w:type="character" w:styleId="FechaCar" w:customStyle="1">
    <w:name w:val="Fecha Car"/>
    <w:basedOn w:val="Fuentedeprrafopredeter"/>
    <w:link w:val="Fecha"/>
    <w:rsid w:val="00357147"/>
    <w:rPr>
      <w:sz w:val="24"/>
      <w:szCs w:val="24"/>
      <w:lang w:val="en-US" w:eastAsia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styleId="EncabezadoCar" w:customStyle="1">
    <w:name w:val="Encabezado Car"/>
    <w:basedOn w:val="Fuentedeprrafopredeter"/>
    <w:link w:val="Encabezado"/>
    <w:rsid w:val="00626F8A"/>
    <w:rPr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26F8A"/>
    <w:rPr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ctor.bravo\Documents\Grupo%20Rey\PMO\Metodologia%20Agil\Plantilla_Cierre_del_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FWJASSSE55TN-275-87</_dlc_DocId>
    <_dlc_DocIdUrl xmlns="01eb4bd6-a8ff-4439-b7eb-fe0a650fbd8a">
      <Url>https://portal.smrey.net/areas/it/_layouts/15/DocIdRedir.aspx?ID=FWJASSSE55TN-275-87</Url>
      <Description>FWJASSSE55TN-275-87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C378EBE-5A56-4FA8-9054-AFBF281C05E4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2.xml><?xml version="1.0" encoding="utf-8"?>
<ds:datastoreItem xmlns:ds="http://schemas.openxmlformats.org/officeDocument/2006/customXml" ds:itemID="{31A82D81-851F-43B0-A513-5962D5364F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4D8598-459E-452F-AC83-73F36A196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670596-5E97-43AA-8816-A9E865F0EEAA}">
  <ds:schemaRefs>
    <ds:schemaRef ds:uri="http://schemas.microsoft.com/sharepoint/event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Plantilla_Cierre_del_proyecto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Cierre del proyecto</dc:title>
  <dc:creator/>
  <lastModifiedBy>JUAN ALBERTO HUARACHI PUMACHAPI</lastModifiedBy>
  <revision>2</revision>
  <dcterms:created xsi:type="dcterms:W3CDTF">2015-07-07T17:03:00.0000000Z</dcterms:created>
  <dcterms:modified xsi:type="dcterms:W3CDTF">2024-09-14T12:53:23.8148756Z</dcterms:modified>
  <category>Proceso de Cierre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30db8fbf-a59f-4b32-a008-51dea7d6e4f1</vt:lpwstr>
  </property>
</Properties>
</file>